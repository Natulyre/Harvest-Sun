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237" w:rsidRPr="00A57BD8" w:rsidRDefault="002F0237" w:rsidP="002F0237">
      <w:pPr>
        <w:jc w:val="center"/>
        <w:rPr>
          <w:sz w:val="144"/>
          <w:szCs w:val="144"/>
        </w:rPr>
      </w:pPr>
    </w:p>
    <w:p w:rsidR="002F0237" w:rsidRPr="000125D8" w:rsidRDefault="008F0722" w:rsidP="002F0237">
      <w:pPr>
        <w:jc w:val="center"/>
        <w:rPr>
          <w:sz w:val="144"/>
          <w:szCs w:val="144"/>
          <w:lang w:val="fr-CA"/>
        </w:rPr>
      </w:pPr>
      <w:proofErr w:type="spellStart"/>
      <w:r>
        <w:rPr>
          <w:sz w:val="144"/>
          <w:szCs w:val="144"/>
          <w:lang w:val="fr-CA"/>
        </w:rPr>
        <w:t>Harvest</w:t>
      </w:r>
      <w:proofErr w:type="spellEnd"/>
      <w:r w:rsidR="00A641C0">
        <w:rPr>
          <w:sz w:val="144"/>
          <w:szCs w:val="144"/>
          <w:lang w:val="fr-CA"/>
        </w:rPr>
        <w:t xml:space="preserve"> Sun</w:t>
      </w:r>
    </w:p>
    <w:p w:rsidR="002F0237" w:rsidRPr="000125D8" w:rsidRDefault="002F0237" w:rsidP="002F0237">
      <w:pPr>
        <w:jc w:val="center"/>
        <w:rPr>
          <w:sz w:val="144"/>
          <w:szCs w:val="144"/>
          <w:lang w:val="fr-CA"/>
        </w:rPr>
      </w:pPr>
    </w:p>
    <w:p w:rsidR="002F0237" w:rsidRDefault="002F0237" w:rsidP="002F0237">
      <w:pPr>
        <w:jc w:val="center"/>
        <w:rPr>
          <w:lang w:val="fr-CA"/>
        </w:rPr>
      </w:pPr>
    </w:p>
    <w:p w:rsidR="002F0237" w:rsidRDefault="002F0237" w:rsidP="002F0237">
      <w:pPr>
        <w:jc w:val="center"/>
        <w:rPr>
          <w:lang w:val="fr-CA"/>
        </w:rPr>
      </w:pPr>
    </w:p>
    <w:p w:rsidR="002F0237" w:rsidRPr="00A57BD8" w:rsidRDefault="00AB09CF" w:rsidP="002F0237">
      <w:pPr>
        <w:jc w:val="center"/>
        <w:rPr>
          <w:lang w:val="fr-CA"/>
        </w:rPr>
      </w:pPr>
      <w:r>
        <w:rPr>
          <w:lang w:val="fr-CA"/>
        </w:rPr>
        <w:t>Première remise</w:t>
      </w:r>
      <w:r w:rsidR="002F0237" w:rsidRPr="00A57BD8">
        <w:rPr>
          <w:lang w:val="fr-CA"/>
        </w:rPr>
        <w:t xml:space="preserve"> présenté par</w:t>
      </w:r>
    </w:p>
    <w:p w:rsidR="002F0237" w:rsidRDefault="002F0237" w:rsidP="002F0237">
      <w:pPr>
        <w:jc w:val="center"/>
        <w:rPr>
          <w:sz w:val="28"/>
          <w:lang w:val="fr-CA"/>
        </w:rPr>
      </w:pPr>
      <w:r w:rsidRPr="00A57BD8">
        <w:rPr>
          <w:sz w:val="28"/>
          <w:lang w:val="fr-CA"/>
        </w:rPr>
        <w:t>Pier-Luc Dubois</w:t>
      </w:r>
    </w:p>
    <w:p w:rsidR="002F0237" w:rsidRDefault="002F0237" w:rsidP="002F0237">
      <w:pPr>
        <w:jc w:val="center"/>
        <w:rPr>
          <w:sz w:val="28"/>
          <w:lang w:val="fr-CA"/>
        </w:rPr>
      </w:pPr>
    </w:p>
    <w:p w:rsidR="002F0237" w:rsidRDefault="002F0237" w:rsidP="002F0237">
      <w:pPr>
        <w:jc w:val="center"/>
        <w:rPr>
          <w:sz w:val="28"/>
          <w:lang w:val="fr-CA"/>
        </w:rPr>
      </w:pPr>
    </w:p>
    <w:p w:rsidR="002F0237" w:rsidRDefault="002F0237" w:rsidP="002F0237">
      <w:pPr>
        <w:jc w:val="center"/>
        <w:rPr>
          <w:sz w:val="28"/>
          <w:lang w:val="fr-CA"/>
        </w:rPr>
      </w:pPr>
    </w:p>
    <w:p w:rsidR="002F0237" w:rsidRDefault="002F0237" w:rsidP="002F0237">
      <w:pPr>
        <w:jc w:val="center"/>
        <w:rPr>
          <w:sz w:val="28"/>
          <w:lang w:val="fr-CA"/>
        </w:rPr>
      </w:pPr>
    </w:p>
    <w:p w:rsidR="002F0237" w:rsidRDefault="002F0237" w:rsidP="002F0237">
      <w:pPr>
        <w:jc w:val="center"/>
        <w:rPr>
          <w:sz w:val="28"/>
          <w:lang w:val="fr-CA"/>
        </w:rPr>
      </w:pPr>
    </w:p>
    <w:p w:rsidR="002F0237" w:rsidRDefault="00AB09CF" w:rsidP="009B2D9A">
      <w:pPr>
        <w:jc w:val="center"/>
        <w:rPr>
          <w:sz w:val="24"/>
          <w:lang w:val="fr-CA"/>
        </w:rPr>
        <w:sectPr w:rsidR="002F0237" w:rsidSect="002F0237">
          <w:headerReference w:type="default" r:id="rId7"/>
          <w:footerReference w:type="default" r:id="rId8"/>
          <w:pgSz w:w="12240" w:h="15840"/>
          <w:pgMar w:top="1440" w:right="1797" w:bottom="1440" w:left="663" w:header="709" w:footer="709" w:gutter="0"/>
          <w:cols w:space="708"/>
          <w:titlePg/>
          <w:docGrid w:linePitch="360"/>
        </w:sectPr>
      </w:pPr>
      <w:r>
        <w:rPr>
          <w:sz w:val="24"/>
          <w:lang w:val="fr-CA"/>
        </w:rPr>
        <w:t>8</w:t>
      </w:r>
      <w:r w:rsidR="00FE5358">
        <w:rPr>
          <w:sz w:val="24"/>
          <w:lang w:val="fr-CA"/>
        </w:rPr>
        <w:t xml:space="preserve"> Juillet</w:t>
      </w:r>
      <w:r w:rsidR="002F0237">
        <w:rPr>
          <w:sz w:val="24"/>
          <w:lang w:val="fr-CA"/>
        </w:rPr>
        <w:t xml:space="preserve"> </w:t>
      </w:r>
      <w:r w:rsidR="002F0237" w:rsidRPr="00A57BD8">
        <w:rPr>
          <w:sz w:val="24"/>
          <w:lang w:val="fr-CA"/>
        </w:rPr>
        <w:t>201</w:t>
      </w:r>
      <w:r w:rsidR="00F15ACE">
        <w:rPr>
          <w:sz w:val="24"/>
          <w:lang w:val="fr-CA"/>
        </w:rPr>
        <w:t>5</w:t>
      </w:r>
    </w:p>
    <w:p w:rsidR="00E52C47" w:rsidRDefault="009B3E4D" w:rsidP="00E52C47">
      <w:pPr>
        <w:pStyle w:val="Titre1"/>
        <w:rPr>
          <w:u w:val="single"/>
          <w:lang w:val="fr-CA"/>
        </w:rPr>
      </w:pPr>
      <w:r>
        <w:rPr>
          <w:u w:val="single"/>
          <w:lang w:val="fr-CA"/>
        </w:rPr>
        <w:lastRenderedPageBreak/>
        <w:t>Description :</w:t>
      </w:r>
    </w:p>
    <w:p w:rsidR="00E52C47" w:rsidRDefault="001A66AC" w:rsidP="00E52C47">
      <w:pPr>
        <w:rPr>
          <w:lang w:val="fr-CA"/>
        </w:rPr>
      </w:pPr>
      <w:r>
        <w:rPr>
          <w:lang w:val="fr-CA"/>
        </w:rPr>
        <w:tab/>
      </w:r>
      <w:proofErr w:type="spellStart"/>
      <w:r>
        <w:rPr>
          <w:lang w:val="fr-CA"/>
        </w:rPr>
        <w:t>Harvest</w:t>
      </w:r>
      <w:proofErr w:type="spellEnd"/>
      <w:r>
        <w:rPr>
          <w:lang w:val="fr-CA"/>
        </w:rPr>
        <w:t xml:space="preserve"> Sun est un jeu de simulation de ferme grandement inspiré par </w:t>
      </w:r>
      <w:proofErr w:type="spellStart"/>
      <w:r>
        <w:rPr>
          <w:lang w:val="fr-CA"/>
        </w:rPr>
        <w:t>Harvest</w:t>
      </w:r>
      <w:proofErr w:type="spellEnd"/>
      <w:r>
        <w:rPr>
          <w:lang w:val="fr-CA"/>
        </w:rPr>
        <w:t xml:space="preserve"> Moon. Le joueur </w:t>
      </w:r>
      <w:r w:rsidR="008B0FCF">
        <w:rPr>
          <w:lang w:val="fr-CA"/>
        </w:rPr>
        <w:t xml:space="preserve">incarne un jeune fermier </w:t>
      </w:r>
      <w:r>
        <w:rPr>
          <w:lang w:val="fr-CA"/>
        </w:rPr>
        <w:t xml:space="preserve">propriétaire </w:t>
      </w:r>
      <w:r w:rsidR="008B0FCF">
        <w:rPr>
          <w:lang w:val="fr-CA"/>
        </w:rPr>
        <w:t>d’une nouvelle ferme et doit l’amener à prospérité. Le fermier devra cultiver et vendre des légumes, tout en gérant son budget pour l’achat de graine et en améliorant son arsenal d’outils.</w:t>
      </w:r>
    </w:p>
    <w:p w:rsidR="00CC0195" w:rsidRPr="00E52C47" w:rsidRDefault="00CC0195" w:rsidP="00CC0195">
      <w:pPr>
        <w:ind w:firstLine="708"/>
        <w:rPr>
          <w:lang w:val="fr-CA"/>
        </w:rPr>
      </w:pPr>
      <w:r>
        <w:rPr>
          <w:lang w:val="fr-CA"/>
        </w:rPr>
        <w:t>Le jeu est basé complètement sous un système de tuiles et ne présente qu’un seul niveau.</w:t>
      </w:r>
      <w:r w:rsidR="00712BF9">
        <w:rPr>
          <w:lang w:val="fr-CA"/>
        </w:rPr>
        <w:t xml:space="preserve"> C’est un jeu qui encourage la liberté et ne présente donc aucune cond</w:t>
      </w:r>
      <w:r w:rsidR="00223382">
        <w:rPr>
          <w:lang w:val="fr-CA"/>
        </w:rPr>
        <w:t xml:space="preserve">ition de </w:t>
      </w:r>
      <w:r w:rsidR="003D5988">
        <w:rPr>
          <w:lang w:val="fr-CA"/>
        </w:rPr>
        <w:t>fin.</w:t>
      </w:r>
    </w:p>
    <w:p w:rsidR="009B3E4D" w:rsidRDefault="00C45CBF" w:rsidP="00A35C63">
      <w:pPr>
        <w:ind w:left="2124" w:hanging="2124"/>
        <w:jc w:val="center"/>
        <w:rPr>
          <w:lang w:val="fr-CA"/>
        </w:rPr>
      </w:pPr>
      <w:r>
        <w:rPr>
          <w:noProof/>
          <w:lang w:val="fr-CA" w:eastAsia="fr-CA"/>
        </w:rPr>
        <w:drawing>
          <wp:inline distT="0" distB="0" distL="0" distR="0">
            <wp:extent cx="2800800" cy="2192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p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800" cy="21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E4D" w:rsidRDefault="009B3E4D" w:rsidP="009B3E4D">
      <w:pPr>
        <w:pStyle w:val="Titre1"/>
        <w:rPr>
          <w:u w:val="single"/>
          <w:lang w:val="fr-CA"/>
        </w:rPr>
      </w:pPr>
      <w:r w:rsidRPr="009B3E4D">
        <w:rPr>
          <w:u w:val="single"/>
          <w:lang w:val="fr-CA"/>
        </w:rPr>
        <w:t>Mécaniques :</w:t>
      </w:r>
    </w:p>
    <w:p w:rsidR="008F0722" w:rsidRDefault="008F0722" w:rsidP="009B3E4D">
      <w:pPr>
        <w:pStyle w:val="Titre3"/>
        <w:rPr>
          <w:lang w:val="fr-CA"/>
        </w:rPr>
      </w:pPr>
      <w:r>
        <w:rPr>
          <w:lang w:val="fr-CA"/>
        </w:rPr>
        <w:t>Récoltes et collection :</w:t>
      </w:r>
    </w:p>
    <w:p w:rsidR="00CC0195" w:rsidRDefault="00CC0195" w:rsidP="00CC0195">
      <w:pPr>
        <w:rPr>
          <w:lang w:val="fr-CA"/>
        </w:rPr>
      </w:pPr>
      <w:r>
        <w:rPr>
          <w:lang w:val="fr-CA"/>
        </w:rPr>
        <w:t>La culture de légume est nécessaire au développement financier de la ferme. La récolte se fait en plusieurs étapes :</w:t>
      </w:r>
    </w:p>
    <w:p w:rsidR="00CC0195" w:rsidRDefault="00E7632E" w:rsidP="00CC0195">
      <w:pPr>
        <w:pStyle w:val="Paragraphedeliste"/>
        <w:numPr>
          <w:ilvl w:val="0"/>
          <w:numId w:val="8"/>
        </w:numPr>
        <w:rPr>
          <w:lang w:val="fr-CA"/>
        </w:rPr>
      </w:pPr>
      <w:r>
        <w:rPr>
          <w:lang w:val="fr-CA"/>
        </w:rPr>
        <w:t>La</w:t>
      </w:r>
      <w:r w:rsidR="00CC0195">
        <w:rPr>
          <w:lang w:val="fr-CA"/>
        </w:rPr>
        <w:t xml:space="preserve"> tuile devra être labourée</w:t>
      </w:r>
      <w:bookmarkStart w:id="0" w:name="_GoBack"/>
      <w:bookmarkEnd w:id="0"/>
    </w:p>
    <w:p w:rsidR="00CC0195" w:rsidRDefault="00E7632E" w:rsidP="00CC0195">
      <w:pPr>
        <w:pStyle w:val="Paragraphedeliste"/>
        <w:numPr>
          <w:ilvl w:val="0"/>
          <w:numId w:val="8"/>
        </w:numPr>
        <w:rPr>
          <w:lang w:val="fr-CA"/>
        </w:rPr>
      </w:pPr>
      <w:r>
        <w:rPr>
          <w:lang w:val="fr-CA"/>
        </w:rPr>
        <w:t>Une graine pourra ensuite être semée dans la tuile labourée</w:t>
      </w:r>
    </w:p>
    <w:p w:rsidR="00CC0195" w:rsidRDefault="00CC0195" w:rsidP="00276E77">
      <w:pPr>
        <w:pStyle w:val="Paragraphedeliste"/>
        <w:numPr>
          <w:ilvl w:val="0"/>
          <w:numId w:val="8"/>
        </w:numPr>
        <w:rPr>
          <w:lang w:val="fr-CA"/>
        </w:rPr>
      </w:pPr>
      <w:r w:rsidRPr="00CC0195">
        <w:rPr>
          <w:lang w:val="fr-CA"/>
        </w:rPr>
        <w:t>Chaque jour (</w:t>
      </w:r>
      <w:r>
        <w:rPr>
          <w:lang w:val="fr-CA"/>
        </w:rPr>
        <w:t>jusqu’à la maturation de la plante)</w:t>
      </w:r>
      <w:r w:rsidR="00E7632E">
        <w:rPr>
          <w:lang w:val="fr-CA"/>
        </w:rPr>
        <w:t>, la plante nécessitera un arrosage</w:t>
      </w:r>
    </w:p>
    <w:p w:rsidR="00E7632E" w:rsidRDefault="00E7632E" w:rsidP="00E7632E">
      <w:pPr>
        <w:pStyle w:val="Paragraphedeliste"/>
        <w:numPr>
          <w:ilvl w:val="0"/>
          <w:numId w:val="8"/>
        </w:numPr>
        <w:rPr>
          <w:lang w:val="fr-CA"/>
        </w:rPr>
      </w:pPr>
      <w:r>
        <w:rPr>
          <w:lang w:val="fr-CA"/>
        </w:rPr>
        <w:t>Si la plante n’est pas récolté à sa journée de maturité, elle pourri et meurt.</w:t>
      </w:r>
    </w:p>
    <w:p w:rsidR="00E7632E" w:rsidRPr="00E7632E" w:rsidRDefault="00E7632E" w:rsidP="00E7632E">
      <w:pPr>
        <w:rPr>
          <w:lang w:val="fr-CA"/>
        </w:rPr>
      </w:pPr>
      <w:r>
        <w:rPr>
          <w:lang w:val="fr-CA"/>
        </w:rPr>
        <w:t>Des pierres et des buches peuvent aussi être récoltées pour les améliorations d’équipements.</w:t>
      </w:r>
    </w:p>
    <w:p w:rsidR="008F0722" w:rsidRPr="008F0722" w:rsidRDefault="008F0722" w:rsidP="008F0722">
      <w:pPr>
        <w:rPr>
          <w:lang w:val="fr-CA"/>
        </w:rPr>
      </w:pPr>
    </w:p>
    <w:p w:rsidR="008F0722" w:rsidRDefault="009B3E4D" w:rsidP="009B3E4D">
      <w:pPr>
        <w:pStyle w:val="Titre3"/>
        <w:rPr>
          <w:lang w:val="fr-CA"/>
        </w:rPr>
      </w:pPr>
      <w:r>
        <w:rPr>
          <w:lang w:val="fr-CA"/>
        </w:rPr>
        <w:t>Achat</w:t>
      </w:r>
      <w:r w:rsidR="008F0722">
        <w:rPr>
          <w:lang w:val="fr-CA"/>
        </w:rPr>
        <w:t xml:space="preserve"> et améliorations</w:t>
      </w:r>
      <w:r w:rsidR="001A66AC">
        <w:rPr>
          <w:lang w:val="fr-CA"/>
        </w:rPr>
        <w:t> :</w:t>
      </w:r>
    </w:p>
    <w:p w:rsidR="00635E22" w:rsidRDefault="00E7632E" w:rsidP="00E7632E">
      <w:pPr>
        <w:rPr>
          <w:lang w:val="fr-CA"/>
        </w:rPr>
      </w:pPr>
      <w:r>
        <w:rPr>
          <w:lang w:val="fr-CA"/>
        </w:rPr>
        <w:t xml:space="preserve">Le joueur possède plusieurs outils qui peuvent être </w:t>
      </w:r>
      <w:r w:rsidR="00712BF9">
        <w:rPr>
          <w:lang w:val="fr-CA"/>
        </w:rPr>
        <w:t xml:space="preserve">achetées avec de l’argent et amélioré avec des </w:t>
      </w:r>
      <w:r w:rsidR="00223382">
        <w:rPr>
          <w:lang w:val="fr-CA"/>
        </w:rPr>
        <w:t>ressources (</w:t>
      </w:r>
      <w:r w:rsidR="007F0C7B">
        <w:rPr>
          <w:lang w:val="fr-CA"/>
        </w:rPr>
        <w:t>buches/pierres)</w:t>
      </w:r>
      <w:r>
        <w:rPr>
          <w:lang w:val="fr-CA"/>
        </w:rPr>
        <w:t> :</w:t>
      </w:r>
    </w:p>
    <w:p w:rsidR="00635E22" w:rsidRDefault="00E7632E" w:rsidP="00635E22">
      <w:pPr>
        <w:pStyle w:val="Paragraphedeliste"/>
        <w:numPr>
          <w:ilvl w:val="0"/>
          <w:numId w:val="10"/>
        </w:numPr>
        <w:rPr>
          <w:lang w:val="fr-CA"/>
        </w:rPr>
      </w:pPr>
      <w:r>
        <w:rPr>
          <w:lang w:val="fr-CA"/>
        </w:rPr>
        <w:t>Houe : Utilisé pour préparer la terre à la semence</w:t>
      </w:r>
    </w:p>
    <w:p w:rsidR="00635E22" w:rsidRDefault="00635E22" w:rsidP="00635E22">
      <w:pPr>
        <w:pStyle w:val="Paragraphedeliste"/>
        <w:numPr>
          <w:ilvl w:val="2"/>
          <w:numId w:val="12"/>
        </w:numPr>
        <w:rPr>
          <w:lang w:val="fr-CA"/>
        </w:rPr>
      </w:pPr>
      <w:r>
        <w:rPr>
          <w:lang w:val="fr-CA"/>
        </w:rPr>
        <w:t>Disponible dès le départ</w:t>
      </w:r>
    </w:p>
    <w:p w:rsidR="00635E22" w:rsidRPr="00635E22" w:rsidRDefault="00635E22" w:rsidP="00635E22">
      <w:pPr>
        <w:pStyle w:val="Paragraphedeliste"/>
        <w:numPr>
          <w:ilvl w:val="2"/>
          <w:numId w:val="12"/>
        </w:numPr>
        <w:rPr>
          <w:lang w:val="fr-CA"/>
        </w:rPr>
      </w:pPr>
      <w:r>
        <w:rPr>
          <w:lang w:val="fr-CA"/>
        </w:rPr>
        <w:t>Amélioration : Prépare 3 tuiles devant le joueur</w:t>
      </w:r>
    </w:p>
    <w:p w:rsidR="00635E22" w:rsidRDefault="00635E22" w:rsidP="00635E22">
      <w:pPr>
        <w:pStyle w:val="Paragraphedeliste"/>
        <w:numPr>
          <w:ilvl w:val="0"/>
          <w:numId w:val="10"/>
        </w:numPr>
        <w:rPr>
          <w:lang w:val="fr-CA"/>
        </w:rPr>
      </w:pPr>
      <w:r>
        <w:rPr>
          <w:lang w:val="fr-CA"/>
        </w:rPr>
        <w:lastRenderedPageBreak/>
        <w:t>Arrosoir : Utilisé pour arroser les plantes</w:t>
      </w:r>
    </w:p>
    <w:p w:rsidR="00635E22" w:rsidRDefault="00635E22" w:rsidP="00635E22">
      <w:pPr>
        <w:pStyle w:val="Paragraphedeliste"/>
        <w:numPr>
          <w:ilvl w:val="2"/>
          <w:numId w:val="12"/>
        </w:numPr>
        <w:rPr>
          <w:lang w:val="fr-CA"/>
        </w:rPr>
      </w:pPr>
      <w:r>
        <w:rPr>
          <w:lang w:val="fr-CA"/>
        </w:rPr>
        <w:t>Disponible dès le départ</w:t>
      </w:r>
    </w:p>
    <w:p w:rsidR="00635E22" w:rsidRDefault="00635E22" w:rsidP="00635E22">
      <w:pPr>
        <w:pStyle w:val="Paragraphedeliste"/>
        <w:numPr>
          <w:ilvl w:val="2"/>
          <w:numId w:val="12"/>
        </w:numPr>
        <w:rPr>
          <w:lang w:val="fr-CA"/>
        </w:rPr>
      </w:pPr>
      <w:r>
        <w:rPr>
          <w:lang w:val="fr-CA"/>
        </w:rPr>
        <w:t>Amélioration : Arrose toutes les tuiles autours du joueur</w:t>
      </w:r>
    </w:p>
    <w:p w:rsidR="00635E22" w:rsidRDefault="00635E22" w:rsidP="00635E22">
      <w:pPr>
        <w:pStyle w:val="Paragraphedeliste"/>
        <w:numPr>
          <w:ilvl w:val="0"/>
          <w:numId w:val="10"/>
        </w:numPr>
        <w:rPr>
          <w:lang w:val="fr-CA"/>
        </w:rPr>
      </w:pPr>
      <w:r>
        <w:rPr>
          <w:lang w:val="fr-CA"/>
        </w:rPr>
        <w:t>Faux : Utilisé pour détruire une plante</w:t>
      </w:r>
    </w:p>
    <w:p w:rsidR="00635E22" w:rsidRDefault="00635E22" w:rsidP="00635E22">
      <w:pPr>
        <w:pStyle w:val="Paragraphedeliste"/>
        <w:numPr>
          <w:ilvl w:val="2"/>
          <w:numId w:val="12"/>
        </w:numPr>
        <w:rPr>
          <w:lang w:val="fr-CA"/>
        </w:rPr>
      </w:pPr>
      <w:r>
        <w:rPr>
          <w:lang w:val="fr-CA"/>
        </w:rPr>
        <w:t>Disponible à l’achat</w:t>
      </w:r>
    </w:p>
    <w:p w:rsidR="00635E22" w:rsidRPr="00635E22" w:rsidRDefault="00712BF9" w:rsidP="00635E22">
      <w:pPr>
        <w:pStyle w:val="Paragraphedeliste"/>
        <w:numPr>
          <w:ilvl w:val="2"/>
          <w:numId w:val="12"/>
        </w:numPr>
        <w:rPr>
          <w:lang w:val="fr-CA"/>
        </w:rPr>
      </w:pPr>
      <w:r>
        <w:rPr>
          <w:lang w:val="fr-CA"/>
        </w:rPr>
        <w:t>Aucune amélioration</w:t>
      </w:r>
    </w:p>
    <w:p w:rsidR="00635E22" w:rsidRDefault="00635E22" w:rsidP="00E7632E">
      <w:pPr>
        <w:pStyle w:val="Paragraphedeliste"/>
        <w:numPr>
          <w:ilvl w:val="0"/>
          <w:numId w:val="10"/>
        </w:numPr>
        <w:rPr>
          <w:lang w:val="fr-CA"/>
        </w:rPr>
      </w:pPr>
      <w:r>
        <w:rPr>
          <w:lang w:val="fr-CA"/>
        </w:rPr>
        <w:t>Hache : Utilisé pour couper les troncs d’arbres</w:t>
      </w:r>
    </w:p>
    <w:p w:rsidR="00635E22" w:rsidRDefault="00635E22" w:rsidP="00635E22">
      <w:pPr>
        <w:pStyle w:val="Paragraphedeliste"/>
        <w:numPr>
          <w:ilvl w:val="2"/>
          <w:numId w:val="12"/>
        </w:numPr>
        <w:rPr>
          <w:lang w:val="fr-CA"/>
        </w:rPr>
      </w:pPr>
      <w:r>
        <w:rPr>
          <w:lang w:val="fr-CA"/>
        </w:rPr>
        <w:t>Disponible à l’achat</w:t>
      </w:r>
    </w:p>
    <w:p w:rsidR="00712BF9" w:rsidRDefault="00712BF9" w:rsidP="00635E22">
      <w:pPr>
        <w:pStyle w:val="Paragraphedeliste"/>
        <w:numPr>
          <w:ilvl w:val="2"/>
          <w:numId w:val="12"/>
        </w:numPr>
        <w:rPr>
          <w:lang w:val="fr-CA"/>
        </w:rPr>
      </w:pPr>
      <w:r>
        <w:rPr>
          <w:lang w:val="fr-CA"/>
        </w:rPr>
        <w:t>Amélioration : Détruit les troncs d’un seul coup</w:t>
      </w:r>
    </w:p>
    <w:p w:rsidR="00635E22" w:rsidRPr="00635E22" w:rsidRDefault="00635E22" w:rsidP="00635E22">
      <w:pPr>
        <w:pStyle w:val="Paragraphedeliste"/>
        <w:numPr>
          <w:ilvl w:val="0"/>
          <w:numId w:val="10"/>
        </w:numPr>
        <w:rPr>
          <w:lang w:val="fr-CA"/>
        </w:rPr>
      </w:pPr>
      <w:r>
        <w:rPr>
          <w:lang w:val="fr-CA"/>
        </w:rPr>
        <w:t>Marteau : Utilisé pour briser les rochers</w:t>
      </w:r>
    </w:p>
    <w:p w:rsidR="00635E22" w:rsidRDefault="00635E22" w:rsidP="00635E22">
      <w:pPr>
        <w:pStyle w:val="Paragraphedeliste"/>
        <w:numPr>
          <w:ilvl w:val="2"/>
          <w:numId w:val="12"/>
        </w:numPr>
        <w:rPr>
          <w:lang w:val="fr-CA"/>
        </w:rPr>
      </w:pPr>
      <w:r>
        <w:rPr>
          <w:lang w:val="fr-CA"/>
        </w:rPr>
        <w:t>Disponible à l’achat</w:t>
      </w:r>
    </w:p>
    <w:p w:rsidR="00712BF9" w:rsidRDefault="00712BF9" w:rsidP="00635E22">
      <w:pPr>
        <w:pStyle w:val="Paragraphedeliste"/>
        <w:numPr>
          <w:ilvl w:val="2"/>
          <w:numId w:val="12"/>
        </w:numPr>
        <w:rPr>
          <w:lang w:val="fr-CA"/>
        </w:rPr>
      </w:pPr>
      <w:r>
        <w:rPr>
          <w:lang w:val="fr-CA"/>
        </w:rPr>
        <w:t>Amélioration : Détruit les rochers d’un seul coup</w:t>
      </w:r>
    </w:p>
    <w:p w:rsidR="00712BF9" w:rsidRDefault="00712BF9" w:rsidP="00712BF9">
      <w:pPr>
        <w:rPr>
          <w:lang w:val="fr-CA"/>
        </w:rPr>
      </w:pPr>
      <w:r>
        <w:rPr>
          <w:lang w:val="fr-CA"/>
        </w:rPr>
        <w:t>Des graines peuvent aussi être achetées :</w:t>
      </w:r>
    </w:p>
    <w:p w:rsidR="00223382" w:rsidRPr="00635E22" w:rsidRDefault="00223382" w:rsidP="00223382">
      <w:pPr>
        <w:pStyle w:val="Paragraphedeliste"/>
        <w:numPr>
          <w:ilvl w:val="0"/>
          <w:numId w:val="10"/>
        </w:numPr>
        <w:rPr>
          <w:lang w:val="fr-CA"/>
        </w:rPr>
      </w:pPr>
      <w:r w:rsidRPr="00223382">
        <w:rPr>
          <w:lang w:val="fr-CA"/>
        </w:rPr>
        <w:t xml:space="preserve">Carottes : </w:t>
      </w:r>
    </w:p>
    <w:p w:rsidR="00124E3B" w:rsidRDefault="00124E3B" w:rsidP="00223382">
      <w:pPr>
        <w:pStyle w:val="Paragraphedeliste"/>
        <w:numPr>
          <w:ilvl w:val="2"/>
          <w:numId w:val="12"/>
        </w:numPr>
        <w:rPr>
          <w:lang w:val="fr-CA"/>
        </w:rPr>
      </w:pPr>
      <w:r>
        <w:rPr>
          <w:lang w:val="fr-CA"/>
        </w:rPr>
        <w:t>Pousse en 3 jours</w:t>
      </w:r>
    </w:p>
    <w:p w:rsidR="00124E3B" w:rsidRDefault="00124E3B" w:rsidP="00223382">
      <w:pPr>
        <w:pStyle w:val="Paragraphedeliste"/>
        <w:numPr>
          <w:ilvl w:val="2"/>
          <w:numId w:val="12"/>
        </w:numPr>
        <w:rPr>
          <w:lang w:val="fr-CA"/>
        </w:rPr>
      </w:pPr>
      <w:r>
        <w:rPr>
          <w:lang w:val="fr-CA"/>
        </w:rPr>
        <w:t>Coût bas</w:t>
      </w:r>
    </w:p>
    <w:p w:rsidR="00223382" w:rsidRPr="00223382" w:rsidRDefault="00124E3B" w:rsidP="00223382">
      <w:pPr>
        <w:pStyle w:val="Paragraphedeliste"/>
        <w:numPr>
          <w:ilvl w:val="2"/>
          <w:numId w:val="12"/>
        </w:numPr>
        <w:rPr>
          <w:lang w:val="fr-CA"/>
        </w:rPr>
      </w:pPr>
      <w:r>
        <w:rPr>
          <w:lang w:val="fr-CA"/>
        </w:rPr>
        <w:t>Profit bas</w:t>
      </w:r>
    </w:p>
    <w:p w:rsidR="00223382" w:rsidRPr="00635E22" w:rsidRDefault="00223382" w:rsidP="00223382">
      <w:pPr>
        <w:pStyle w:val="Paragraphedeliste"/>
        <w:numPr>
          <w:ilvl w:val="0"/>
          <w:numId w:val="10"/>
        </w:numPr>
        <w:rPr>
          <w:lang w:val="fr-CA"/>
        </w:rPr>
      </w:pPr>
      <w:r>
        <w:rPr>
          <w:lang w:val="fr-CA"/>
        </w:rPr>
        <w:t>Pomme de terre</w:t>
      </w:r>
      <w:r w:rsidRPr="00223382">
        <w:rPr>
          <w:lang w:val="fr-CA"/>
        </w:rPr>
        <w:t xml:space="preserve"> : </w:t>
      </w:r>
    </w:p>
    <w:p w:rsidR="00124E3B" w:rsidRDefault="00124E3B" w:rsidP="00223382">
      <w:pPr>
        <w:pStyle w:val="Paragraphedeliste"/>
        <w:numPr>
          <w:ilvl w:val="2"/>
          <w:numId w:val="12"/>
        </w:numPr>
        <w:rPr>
          <w:lang w:val="fr-CA"/>
        </w:rPr>
      </w:pPr>
      <w:r>
        <w:rPr>
          <w:lang w:val="fr-CA"/>
        </w:rPr>
        <w:t xml:space="preserve">Pousse en 15 </w:t>
      </w:r>
      <w:r w:rsidR="00A26F30">
        <w:rPr>
          <w:lang w:val="fr-CA"/>
        </w:rPr>
        <w:t>jours</w:t>
      </w:r>
    </w:p>
    <w:p w:rsidR="00124E3B" w:rsidRDefault="00124E3B" w:rsidP="00223382">
      <w:pPr>
        <w:pStyle w:val="Paragraphedeliste"/>
        <w:numPr>
          <w:ilvl w:val="2"/>
          <w:numId w:val="12"/>
        </w:numPr>
        <w:rPr>
          <w:lang w:val="fr-CA"/>
        </w:rPr>
      </w:pPr>
      <w:r>
        <w:rPr>
          <w:lang w:val="fr-CA"/>
        </w:rPr>
        <w:t>Coût moyen</w:t>
      </w:r>
    </w:p>
    <w:p w:rsidR="00223382" w:rsidRPr="00223382" w:rsidRDefault="00124E3B" w:rsidP="00223382">
      <w:pPr>
        <w:pStyle w:val="Paragraphedeliste"/>
        <w:numPr>
          <w:ilvl w:val="2"/>
          <w:numId w:val="12"/>
        </w:numPr>
        <w:rPr>
          <w:lang w:val="fr-CA"/>
        </w:rPr>
      </w:pPr>
      <w:r>
        <w:rPr>
          <w:lang w:val="fr-CA"/>
        </w:rPr>
        <w:t>P</w:t>
      </w:r>
      <w:r w:rsidR="00A26F30">
        <w:rPr>
          <w:lang w:val="fr-CA"/>
        </w:rPr>
        <w:t>rofit élevé</w:t>
      </w:r>
    </w:p>
    <w:p w:rsidR="00223382" w:rsidRPr="00635E22" w:rsidRDefault="00223382" w:rsidP="00223382">
      <w:pPr>
        <w:pStyle w:val="Paragraphedeliste"/>
        <w:numPr>
          <w:ilvl w:val="0"/>
          <w:numId w:val="10"/>
        </w:numPr>
        <w:rPr>
          <w:lang w:val="fr-CA"/>
        </w:rPr>
      </w:pPr>
      <w:r>
        <w:rPr>
          <w:lang w:val="fr-CA"/>
        </w:rPr>
        <w:t>Mais</w:t>
      </w:r>
      <w:r w:rsidRPr="00223382">
        <w:rPr>
          <w:lang w:val="fr-CA"/>
        </w:rPr>
        <w:t xml:space="preserve"> : </w:t>
      </w:r>
    </w:p>
    <w:p w:rsidR="00124E3B" w:rsidRDefault="00124E3B" w:rsidP="00751D7C">
      <w:pPr>
        <w:pStyle w:val="Paragraphedeliste"/>
        <w:numPr>
          <w:ilvl w:val="2"/>
          <w:numId w:val="12"/>
        </w:numPr>
        <w:rPr>
          <w:lang w:val="fr-CA"/>
        </w:rPr>
      </w:pPr>
      <w:r w:rsidRPr="00124E3B">
        <w:rPr>
          <w:lang w:val="fr-CA"/>
        </w:rPr>
        <w:t>Pousse en 7 jours</w:t>
      </w:r>
      <w:r>
        <w:rPr>
          <w:lang w:val="fr-CA"/>
        </w:rPr>
        <w:t xml:space="preserve"> </w:t>
      </w:r>
    </w:p>
    <w:p w:rsidR="00124E3B" w:rsidRDefault="00124E3B" w:rsidP="00765844">
      <w:pPr>
        <w:pStyle w:val="Paragraphedeliste"/>
        <w:numPr>
          <w:ilvl w:val="2"/>
          <w:numId w:val="12"/>
        </w:numPr>
        <w:rPr>
          <w:lang w:val="fr-CA"/>
        </w:rPr>
      </w:pPr>
      <w:r>
        <w:rPr>
          <w:lang w:val="fr-CA"/>
        </w:rPr>
        <w:t>Coût élevé</w:t>
      </w:r>
    </w:p>
    <w:p w:rsidR="00751D7C" w:rsidRDefault="00124E3B" w:rsidP="00751D7C">
      <w:pPr>
        <w:pStyle w:val="Paragraphedeliste"/>
        <w:numPr>
          <w:ilvl w:val="2"/>
          <w:numId w:val="12"/>
        </w:numPr>
        <w:rPr>
          <w:lang w:val="fr-CA"/>
        </w:rPr>
      </w:pPr>
      <w:r>
        <w:rPr>
          <w:lang w:val="fr-CA"/>
        </w:rPr>
        <w:t>P</w:t>
      </w:r>
      <w:r w:rsidR="00A26F30">
        <w:rPr>
          <w:lang w:val="fr-CA"/>
        </w:rPr>
        <w:t>rofit moyen</w:t>
      </w:r>
      <w:r w:rsidR="00751D7C" w:rsidRPr="00751D7C">
        <w:rPr>
          <w:lang w:val="fr-CA"/>
        </w:rPr>
        <w:t xml:space="preserve"> </w:t>
      </w:r>
    </w:p>
    <w:p w:rsidR="00124E3B" w:rsidRDefault="00751D7C" w:rsidP="00751D7C">
      <w:pPr>
        <w:pStyle w:val="Paragraphedeliste"/>
        <w:numPr>
          <w:ilvl w:val="2"/>
          <w:numId w:val="12"/>
        </w:numPr>
        <w:rPr>
          <w:lang w:val="fr-CA"/>
        </w:rPr>
      </w:pPr>
      <w:r>
        <w:rPr>
          <w:lang w:val="fr-CA"/>
        </w:rPr>
        <w:t xml:space="preserve">Se ressème par soi-même si récolté à sa maturité. </w:t>
      </w:r>
    </w:p>
    <w:p w:rsidR="007D5287" w:rsidRPr="007D5287" w:rsidRDefault="007D5287" w:rsidP="007D5287">
      <w:pPr>
        <w:rPr>
          <w:lang w:val="fr-CA"/>
        </w:rPr>
      </w:pPr>
      <w:r>
        <w:rPr>
          <w:lang w:val="fr-CA"/>
        </w:rPr>
        <w:t>L’achat et l’amélioration d’équipent sont disponible seulement en se présentant au magasin qui suit les règles du cycle jour/nuit.</w:t>
      </w:r>
    </w:p>
    <w:p w:rsidR="009B3E4D" w:rsidRDefault="009B3E4D" w:rsidP="009B3E4D">
      <w:pPr>
        <w:pStyle w:val="Titre3"/>
        <w:rPr>
          <w:lang w:val="fr-CA"/>
        </w:rPr>
      </w:pPr>
      <w:r>
        <w:rPr>
          <w:lang w:val="fr-CA"/>
        </w:rPr>
        <w:t>Cycle jour/nuit</w:t>
      </w:r>
      <w:r w:rsidR="001A66AC">
        <w:rPr>
          <w:lang w:val="fr-CA"/>
        </w:rPr>
        <w:t> :</w:t>
      </w:r>
    </w:p>
    <w:p w:rsidR="00751D7C" w:rsidRDefault="00751D7C" w:rsidP="00751D7C">
      <w:pPr>
        <w:ind w:firstLine="708"/>
        <w:rPr>
          <w:lang w:val="fr-CA"/>
        </w:rPr>
      </w:pPr>
      <w:proofErr w:type="spellStart"/>
      <w:r>
        <w:rPr>
          <w:lang w:val="fr-CA"/>
        </w:rPr>
        <w:t>Harvest</w:t>
      </w:r>
      <w:proofErr w:type="spellEnd"/>
      <w:r>
        <w:rPr>
          <w:lang w:val="fr-CA"/>
        </w:rPr>
        <w:t xml:space="preserve"> Sun suit un cycle de temps à travers chacune des journées. Chaque journée possède le même nombre de de temps et le temps </w:t>
      </w:r>
      <w:r w:rsidR="007D5287">
        <w:rPr>
          <w:lang w:val="fr-CA"/>
        </w:rPr>
        <w:t>passe chaque fois que</w:t>
      </w:r>
      <w:r>
        <w:rPr>
          <w:lang w:val="fr-CA"/>
        </w:rPr>
        <w:t xml:space="preserve"> le joueur effectue une action à impact (ex : récolte de plante, arrosage, coupe de bois, achat).</w:t>
      </w:r>
    </w:p>
    <w:p w:rsidR="00751D7C" w:rsidRDefault="00751D7C" w:rsidP="00751D7C">
      <w:pPr>
        <w:rPr>
          <w:lang w:val="fr-CA"/>
        </w:rPr>
      </w:pPr>
      <w:r>
        <w:rPr>
          <w:lang w:val="fr-CA"/>
        </w:rPr>
        <w:tab/>
        <w:t xml:space="preserve">Le joueur peut décider à tout </w:t>
      </w:r>
      <w:r w:rsidR="007D5287">
        <w:rPr>
          <w:lang w:val="fr-CA"/>
        </w:rPr>
        <w:t>moment de terminer la journée actuelle et de passé à la prochaine en se présentant devant sa résidence de ferme.</w:t>
      </w:r>
      <w:r w:rsidR="009B2D9A" w:rsidRPr="009B2D9A">
        <w:rPr>
          <w:lang w:val="fr-CA"/>
        </w:rPr>
        <w:t xml:space="preserve"> </w:t>
      </w:r>
      <w:r w:rsidR="009B2D9A">
        <w:rPr>
          <w:lang w:val="fr-CA"/>
        </w:rPr>
        <w:t>Le magasin n’est ouvert que le matin.</w:t>
      </w:r>
    </w:p>
    <w:p w:rsidR="009B2D9A" w:rsidRPr="00521445" w:rsidRDefault="009B2D9A" w:rsidP="009B2D9A">
      <w:pPr>
        <w:rPr>
          <w:lang w:val="fr-CA"/>
        </w:rPr>
      </w:pPr>
      <w:r>
        <w:rPr>
          <w:lang w:val="fr-CA"/>
        </w:rPr>
        <w:tab/>
        <w:t xml:space="preserve">Avec chaque </w:t>
      </w:r>
      <w:r w:rsidR="00F1170D">
        <w:rPr>
          <w:lang w:val="fr-CA"/>
        </w:rPr>
        <w:t>jour</w:t>
      </w:r>
      <w:r>
        <w:rPr>
          <w:lang w:val="fr-CA"/>
        </w:rPr>
        <w:t xml:space="preserve"> qui passe, les plantes </w:t>
      </w:r>
      <w:r w:rsidR="00F1170D">
        <w:rPr>
          <w:lang w:val="fr-CA"/>
        </w:rPr>
        <w:t>passent</w:t>
      </w:r>
      <w:r>
        <w:rPr>
          <w:lang w:val="fr-CA"/>
        </w:rPr>
        <w:t xml:space="preserve"> à leur prochain « stade de maturité », des troncs d’arbres peuvent apparaitre sur le terrain et des rochers peuvent apparaitre sur le terrain.</w:t>
      </w:r>
    </w:p>
    <w:sectPr w:rsidR="009B2D9A" w:rsidRPr="00521445" w:rsidSect="002F0237">
      <w:pgSz w:w="12240" w:h="15840" w:code="1"/>
      <w:pgMar w:top="1440" w:right="1797" w:bottom="144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7A2" w:rsidRDefault="005077A2" w:rsidP="002F0237">
      <w:pPr>
        <w:spacing w:after="0" w:line="240" w:lineRule="auto"/>
      </w:pPr>
      <w:r>
        <w:separator/>
      </w:r>
    </w:p>
  </w:endnote>
  <w:endnote w:type="continuationSeparator" w:id="0">
    <w:p w:rsidR="005077A2" w:rsidRDefault="005077A2" w:rsidP="002F0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4970722"/>
      <w:docPartObj>
        <w:docPartGallery w:val="Page Numbers (Bottom of Page)"/>
        <w:docPartUnique/>
      </w:docPartObj>
    </w:sdtPr>
    <w:sdtEndPr/>
    <w:sdtContent>
      <w:p w:rsidR="00B33A0F" w:rsidRDefault="00A94A3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5988" w:rsidRPr="003D5988">
          <w:rPr>
            <w:noProof/>
            <w:lang w:val="fr-FR"/>
          </w:rPr>
          <w:t>3</w:t>
        </w:r>
        <w:r>
          <w:fldChar w:fldCharType="end"/>
        </w:r>
      </w:p>
    </w:sdtContent>
  </w:sdt>
  <w:p w:rsidR="00B33A0F" w:rsidRDefault="005077A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7A2" w:rsidRDefault="005077A2" w:rsidP="002F0237">
      <w:pPr>
        <w:spacing w:after="0" w:line="240" w:lineRule="auto"/>
      </w:pPr>
      <w:r>
        <w:separator/>
      </w:r>
    </w:p>
  </w:footnote>
  <w:footnote w:type="continuationSeparator" w:id="0">
    <w:p w:rsidR="005077A2" w:rsidRDefault="005077A2" w:rsidP="002F0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0AF" w:rsidRDefault="00CA37CA" w:rsidP="002F0237">
    <w:pPr>
      <w:pStyle w:val="En-tte"/>
      <w:rPr>
        <w:lang w:val="fr-CA"/>
      </w:rPr>
    </w:pPr>
    <w:r>
      <w:t xml:space="preserve">PROGRAMMATION AVANCÉE </w:t>
    </w:r>
    <w:r w:rsidR="00BB03C3">
      <w:t>DE JEUX</w:t>
    </w:r>
    <w:r>
      <w:t xml:space="preserve"> 2D</w:t>
    </w:r>
    <w:r w:rsidR="00A130B0">
      <w:tab/>
    </w:r>
    <w:r w:rsidR="002F0237">
      <w:rPr>
        <w:lang w:val="fr-CA"/>
      </w:rPr>
      <w:tab/>
    </w:r>
    <w:proofErr w:type="spellStart"/>
    <w:r w:rsidR="00FB73CF">
      <w:rPr>
        <w:lang w:val="fr-CA"/>
      </w:rPr>
      <w:t>Harvest</w:t>
    </w:r>
    <w:proofErr w:type="spellEnd"/>
    <w:r w:rsidR="00FB73CF">
      <w:rPr>
        <w:lang w:val="fr-CA"/>
      </w:rPr>
      <w:t xml:space="preserve"> Sun</w:t>
    </w:r>
  </w:p>
  <w:p w:rsidR="002F0237" w:rsidRPr="00A57BD8" w:rsidRDefault="002F0237" w:rsidP="002F0237">
    <w:pPr>
      <w:pStyle w:val="En-tte"/>
      <w:rPr>
        <w:lang w:val="fr-CA"/>
      </w:rPr>
    </w:pPr>
  </w:p>
  <w:p w:rsidR="00B33A0F" w:rsidRPr="00E64C79" w:rsidRDefault="00A33C05" w:rsidP="00A57BD8">
    <w:pPr>
      <w:pStyle w:val="En-tte"/>
      <w:rPr>
        <w:lang w:val="fr-CA"/>
      </w:rPr>
    </w:pPr>
    <w:r>
      <w:rPr>
        <w:lang w:val="fr-CA"/>
      </w:rPr>
      <w:t>Première remise</w:t>
    </w:r>
    <w:r w:rsidR="00A94A31">
      <w:tab/>
    </w:r>
    <w:r w:rsidR="00A94A31">
      <w:tab/>
      <w:t xml:space="preserve">                                                                 </w:t>
    </w:r>
    <w:r w:rsidR="002F0237">
      <w:t xml:space="preserve">                             </w:t>
    </w:r>
    <w:r>
      <w:t>8</w:t>
    </w:r>
    <w:r w:rsidR="00FE5358">
      <w:t xml:space="preserve"> </w:t>
    </w:r>
    <w:proofErr w:type="spellStart"/>
    <w:r w:rsidR="00FE5358">
      <w:t>Juillet</w:t>
    </w:r>
    <w:proofErr w:type="spellEnd"/>
    <w:r w:rsidR="00E64C79">
      <w:t xml:space="preserve"> </w:t>
    </w:r>
    <w:r w:rsidR="00A130B0">
      <w:t>2015</w:t>
    </w:r>
  </w:p>
  <w:p w:rsidR="00B33A0F" w:rsidRPr="00A57BD8" w:rsidRDefault="005077A2" w:rsidP="00A57BD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F7654"/>
    <w:multiLevelType w:val="hybridMultilevel"/>
    <w:tmpl w:val="915617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6641F"/>
    <w:multiLevelType w:val="hybridMultilevel"/>
    <w:tmpl w:val="AB00B2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B10ED"/>
    <w:multiLevelType w:val="multilevel"/>
    <w:tmpl w:val="331661D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3B33A44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0346796"/>
    <w:multiLevelType w:val="hybridMultilevel"/>
    <w:tmpl w:val="445A7F1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41532"/>
    <w:multiLevelType w:val="hybridMultilevel"/>
    <w:tmpl w:val="C65AE19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D1A18"/>
    <w:multiLevelType w:val="hybridMultilevel"/>
    <w:tmpl w:val="5D12D81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F511B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5917DF8"/>
    <w:multiLevelType w:val="hybridMultilevel"/>
    <w:tmpl w:val="B9102F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C44C74"/>
    <w:multiLevelType w:val="hybridMultilevel"/>
    <w:tmpl w:val="86C813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763F44"/>
    <w:multiLevelType w:val="hybridMultilevel"/>
    <w:tmpl w:val="963E6FB6"/>
    <w:lvl w:ilvl="0" w:tplc="0C0C000F">
      <w:start w:val="1"/>
      <w:numFmt w:val="decimal"/>
      <w:lvlText w:val="%1."/>
      <w:lvlJc w:val="left"/>
      <w:pPr>
        <w:ind w:left="1426" w:hanging="360"/>
      </w:pPr>
    </w:lvl>
    <w:lvl w:ilvl="1" w:tplc="0C0C0019" w:tentative="1">
      <w:start w:val="1"/>
      <w:numFmt w:val="lowerLetter"/>
      <w:lvlText w:val="%2."/>
      <w:lvlJc w:val="left"/>
      <w:pPr>
        <w:ind w:left="2146" w:hanging="360"/>
      </w:pPr>
    </w:lvl>
    <w:lvl w:ilvl="2" w:tplc="0C0C001B" w:tentative="1">
      <w:start w:val="1"/>
      <w:numFmt w:val="lowerRoman"/>
      <w:lvlText w:val="%3."/>
      <w:lvlJc w:val="right"/>
      <w:pPr>
        <w:ind w:left="2866" w:hanging="180"/>
      </w:pPr>
    </w:lvl>
    <w:lvl w:ilvl="3" w:tplc="0C0C000F" w:tentative="1">
      <w:start w:val="1"/>
      <w:numFmt w:val="decimal"/>
      <w:lvlText w:val="%4."/>
      <w:lvlJc w:val="left"/>
      <w:pPr>
        <w:ind w:left="3586" w:hanging="360"/>
      </w:pPr>
    </w:lvl>
    <w:lvl w:ilvl="4" w:tplc="0C0C0019" w:tentative="1">
      <w:start w:val="1"/>
      <w:numFmt w:val="lowerLetter"/>
      <w:lvlText w:val="%5."/>
      <w:lvlJc w:val="left"/>
      <w:pPr>
        <w:ind w:left="4306" w:hanging="360"/>
      </w:pPr>
    </w:lvl>
    <w:lvl w:ilvl="5" w:tplc="0C0C001B" w:tentative="1">
      <w:start w:val="1"/>
      <w:numFmt w:val="lowerRoman"/>
      <w:lvlText w:val="%6."/>
      <w:lvlJc w:val="right"/>
      <w:pPr>
        <w:ind w:left="5026" w:hanging="180"/>
      </w:pPr>
    </w:lvl>
    <w:lvl w:ilvl="6" w:tplc="0C0C000F" w:tentative="1">
      <w:start w:val="1"/>
      <w:numFmt w:val="decimal"/>
      <w:lvlText w:val="%7."/>
      <w:lvlJc w:val="left"/>
      <w:pPr>
        <w:ind w:left="5746" w:hanging="360"/>
      </w:pPr>
    </w:lvl>
    <w:lvl w:ilvl="7" w:tplc="0C0C0019" w:tentative="1">
      <w:start w:val="1"/>
      <w:numFmt w:val="lowerLetter"/>
      <w:lvlText w:val="%8."/>
      <w:lvlJc w:val="left"/>
      <w:pPr>
        <w:ind w:left="6466" w:hanging="360"/>
      </w:pPr>
    </w:lvl>
    <w:lvl w:ilvl="8" w:tplc="0C0C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1" w15:restartNumberingAfterBreak="0">
    <w:nsid w:val="57575D33"/>
    <w:multiLevelType w:val="hybridMultilevel"/>
    <w:tmpl w:val="66B2231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FE198E"/>
    <w:multiLevelType w:val="hybridMultilevel"/>
    <w:tmpl w:val="471E97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DC3125"/>
    <w:multiLevelType w:val="hybridMultilevel"/>
    <w:tmpl w:val="2E86136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11"/>
  </w:num>
  <w:num w:numId="8">
    <w:abstractNumId w:val="10"/>
  </w:num>
  <w:num w:numId="9">
    <w:abstractNumId w:val="13"/>
  </w:num>
  <w:num w:numId="10">
    <w:abstractNumId w:val="9"/>
  </w:num>
  <w:num w:numId="11">
    <w:abstractNumId w:val="12"/>
  </w:num>
  <w:num w:numId="12">
    <w:abstractNumId w:val="3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237"/>
    <w:rsid w:val="00066428"/>
    <w:rsid w:val="000737C4"/>
    <w:rsid w:val="00076A35"/>
    <w:rsid w:val="000B7ECB"/>
    <w:rsid w:val="000C5705"/>
    <w:rsid w:val="000F56CA"/>
    <w:rsid w:val="00124E3B"/>
    <w:rsid w:val="00135B8E"/>
    <w:rsid w:val="0015687D"/>
    <w:rsid w:val="00166D62"/>
    <w:rsid w:val="0017769B"/>
    <w:rsid w:val="001A66AC"/>
    <w:rsid w:val="001B3F43"/>
    <w:rsid w:val="001F35DA"/>
    <w:rsid w:val="00223382"/>
    <w:rsid w:val="002300D7"/>
    <w:rsid w:val="00234262"/>
    <w:rsid w:val="00273577"/>
    <w:rsid w:val="00284BD0"/>
    <w:rsid w:val="00293F66"/>
    <w:rsid w:val="002D54E3"/>
    <w:rsid w:val="002F0237"/>
    <w:rsid w:val="00300586"/>
    <w:rsid w:val="0033051D"/>
    <w:rsid w:val="003405D6"/>
    <w:rsid w:val="003540B3"/>
    <w:rsid w:val="00364364"/>
    <w:rsid w:val="00382CEE"/>
    <w:rsid w:val="003B10C8"/>
    <w:rsid w:val="003C72B0"/>
    <w:rsid w:val="003D5988"/>
    <w:rsid w:val="003F54C0"/>
    <w:rsid w:val="00435796"/>
    <w:rsid w:val="00475187"/>
    <w:rsid w:val="0049489B"/>
    <w:rsid w:val="004B59E2"/>
    <w:rsid w:val="005040AF"/>
    <w:rsid w:val="005077A2"/>
    <w:rsid w:val="00521445"/>
    <w:rsid w:val="00537E8F"/>
    <w:rsid w:val="00591A27"/>
    <w:rsid w:val="005D5616"/>
    <w:rsid w:val="0061014D"/>
    <w:rsid w:val="0063456C"/>
    <w:rsid w:val="00635E22"/>
    <w:rsid w:val="006A5E50"/>
    <w:rsid w:val="006C089C"/>
    <w:rsid w:val="006C4378"/>
    <w:rsid w:val="00712BF9"/>
    <w:rsid w:val="00751D7C"/>
    <w:rsid w:val="007533A4"/>
    <w:rsid w:val="00786F30"/>
    <w:rsid w:val="00794339"/>
    <w:rsid w:val="007B450D"/>
    <w:rsid w:val="007B4A8B"/>
    <w:rsid w:val="007C30E4"/>
    <w:rsid w:val="007D5287"/>
    <w:rsid w:val="007F0C7B"/>
    <w:rsid w:val="008014B9"/>
    <w:rsid w:val="00841871"/>
    <w:rsid w:val="008423C4"/>
    <w:rsid w:val="008529DE"/>
    <w:rsid w:val="00853EE6"/>
    <w:rsid w:val="008B0FCF"/>
    <w:rsid w:val="008F0722"/>
    <w:rsid w:val="00977A70"/>
    <w:rsid w:val="009A1D53"/>
    <w:rsid w:val="009B2D9A"/>
    <w:rsid w:val="009B3E4D"/>
    <w:rsid w:val="009F7194"/>
    <w:rsid w:val="00A1110C"/>
    <w:rsid w:val="00A130B0"/>
    <w:rsid w:val="00A16C1C"/>
    <w:rsid w:val="00A26F30"/>
    <w:rsid w:val="00A325C9"/>
    <w:rsid w:val="00A33C05"/>
    <w:rsid w:val="00A35C63"/>
    <w:rsid w:val="00A61483"/>
    <w:rsid w:val="00A6321D"/>
    <w:rsid w:val="00A641C0"/>
    <w:rsid w:val="00A6772D"/>
    <w:rsid w:val="00A94A31"/>
    <w:rsid w:val="00AA093D"/>
    <w:rsid w:val="00AB09CF"/>
    <w:rsid w:val="00AC7D6E"/>
    <w:rsid w:val="00B329C9"/>
    <w:rsid w:val="00B34029"/>
    <w:rsid w:val="00B77DDC"/>
    <w:rsid w:val="00B95268"/>
    <w:rsid w:val="00BB03C3"/>
    <w:rsid w:val="00C041DD"/>
    <w:rsid w:val="00C05FBD"/>
    <w:rsid w:val="00C45CBF"/>
    <w:rsid w:val="00C50491"/>
    <w:rsid w:val="00C5378A"/>
    <w:rsid w:val="00C80B81"/>
    <w:rsid w:val="00C9141E"/>
    <w:rsid w:val="00C949E9"/>
    <w:rsid w:val="00CA37CA"/>
    <w:rsid w:val="00CB735A"/>
    <w:rsid w:val="00CC0195"/>
    <w:rsid w:val="00CC5DE0"/>
    <w:rsid w:val="00CD1087"/>
    <w:rsid w:val="00CF2E60"/>
    <w:rsid w:val="00CF351A"/>
    <w:rsid w:val="00D04367"/>
    <w:rsid w:val="00D5259B"/>
    <w:rsid w:val="00DA2324"/>
    <w:rsid w:val="00DD7031"/>
    <w:rsid w:val="00E52C47"/>
    <w:rsid w:val="00E64C79"/>
    <w:rsid w:val="00E7222D"/>
    <w:rsid w:val="00E7632E"/>
    <w:rsid w:val="00EF6EF6"/>
    <w:rsid w:val="00F1170D"/>
    <w:rsid w:val="00F15ACE"/>
    <w:rsid w:val="00FB73CF"/>
    <w:rsid w:val="00FE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99AC9C3-E447-4E8E-AC3F-AADDCAF7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237"/>
    <w:rPr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2F0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02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3E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F02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0237"/>
    <w:rPr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2F02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0237"/>
    <w:rPr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2F02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0237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2F023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/>
    </w:rPr>
  </w:style>
  <w:style w:type="character" w:customStyle="1" w:styleId="Titre1Car">
    <w:name w:val="Titre 1 Car"/>
    <w:basedOn w:val="Policepardfaut"/>
    <w:link w:val="Titre1"/>
    <w:uiPriority w:val="9"/>
    <w:rsid w:val="002F023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/>
    </w:rPr>
  </w:style>
  <w:style w:type="paragraph" w:styleId="Paragraphedeliste">
    <w:name w:val="List Paragraph"/>
    <w:basedOn w:val="Normal"/>
    <w:uiPriority w:val="34"/>
    <w:qFormat/>
    <w:rsid w:val="002F023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9B3E4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31E6DBF0.dotm</Template>
  <TotalTime>167</TotalTime>
  <Pages>3</Pages>
  <Words>436</Words>
  <Characters>2400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College Bart</dc:creator>
  <cp:keywords/>
  <dc:description/>
  <cp:lastModifiedBy>College Bart</cp:lastModifiedBy>
  <cp:revision>34</cp:revision>
  <dcterms:created xsi:type="dcterms:W3CDTF">2015-05-18T03:14:00Z</dcterms:created>
  <dcterms:modified xsi:type="dcterms:W3CDTF">2015-07-08T19:18:00Z</dcterms:modified>
</cp:coreProperties>
</file>